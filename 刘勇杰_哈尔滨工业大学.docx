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74CE" w14:textId="77777777" w:rsidR="00FD571F" w:rsidRDefault="006E7C95">
      <w:r w:rsidRPr="000F5985">
        <w:rPr>
          <w:noProof/>
        </w:rPr>
        <w:drawing>
          <wp:anchor distT="0" distB="0" distL="114300" distR="114300" simplePos="0" relativeHeight="251669504" behindDoc="0" locked="0" layoutInCell="1" allowOverlap="1" wp14:anchorId="14BFFE3F" wp14:editId="24897095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1" name="图片 1" descr="C:\Users\yongjie\Desktop\证件照\简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证件照\简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A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B0D8B9" wp14:editId="66770DD1">
                <wp:simplePos x="0" y="0"/>
                <wp:positionH relativeFrom="column">
                  <wp:posOffset>1118870</wp:posOffset>
                </wp:positionH>
                <wp:positionV relativeFrom="paragraph">
                  <wp:posOffset>719878</wp:posOffset>
                </wp:positionV>
                <wp:extent cx="114300" cy="114300"/>
                <wp:effectExtent l="0" t="0" r="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F55C5" w14:textId="77777777" w:rsidR="00FE70B4" w:rsidRDefault="00FE70B4" w:rsidP="00FE70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8B9" id="KSO_Shape" o:spid="_x0000_s1026" style="position:absolute;left:0;text-align:left;margin-left:88.1pt;margin-top:56.7pt;width:9pt;height: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3682961;2147483646,2147483646;2147483646,2147483646;2147483646,2147483646;2147483646,2147483646;81368296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 textboxrect="0,0,5581,5581"/>
                <v:textbox>
                  <w:txbxContent>
                    <w:p w14:paraId="09EF55C5" w14:textId="77777777" w:rsidR="00FE70B4" w:rsidRDefault="00FE70B4" w:rsidP="00FE70B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70DAD" w:rsidRPr="00F70D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9F840" wp14:editId="16956341">
                <wp:simplePos x="0" y="0"/>
                <wp:positionH relativeFrom="column">
                  <wp:posOffset>1092835</wp:posOffset>
                </wp:positionH>
                <wp:positionV relativeFrom="paragraph">
                  <wp:posOffset>973243</wp:posOffset>
                </wp:positionV>
                <wp:extent cx="158419" cy="151765"/>
                <wp:effectExtent l="0" t="0" r="0" b="635"/>
                <wp:wrapNone/>
                <wp:docPr id="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419" cy="151765"/>
                        </a:xfrm>
                        <a:custGeom>
                          <a:avLst/>
                          <a:gdLst>
                            <a:gd name="T0" fmla="*/ 312 w 407"/>
                            <a:gd name="T1" fmla="*/ 225 h 390"/>
                            <a:gd name="T2" fmla="*/ 406 w 407"/>
                            <a:gd name="T3" fmla="*/ 225 h 390"/>
                            <a:gd name="T4" fmla="*/ 407 w 407"/>
                            <a:gd name="T5" fmla="*/ 205 h 390"/>
                            <a:gd name="T6" fmla="*/ 384 w 407"/>
                            <a:gd name="T7" fmla="*/ 117 h 390"/>
                            <a:gd name="T8" fmla="*/ 378 w 407"/>
                            <a:gd name="T9" fmla="*/ 20 h 390"/>
                            <a:gd name="T10" fmla="*/ 245 w 407"/>
                            <a:gd name="T11" fmla="*/ 30 h 390"/>
                            <a:gd name="T12" fmla="*/ 232 w 407"/>
                            <a:gd name="T13" fmla="*/ 29 h 390"/>
                            <a:gd name="T14" fmla="*/ 62 w 407"/>
                            <a:gd name="T15" fmla="*/ 162 h 390"/>
                            <a:gd name="T16" fmla="*/ 151 w 407"/>
                            <a:gd name="T17" fmla="*/ 88 h 390"/>
                            <a:gd name="T18" fmla="*/ 125 w 407"/>
                            <a:gd name="T19" fmla="*/ 113 h 390"/>
                            <a:gd name="T20" fmla="*/ 32 w 407"/>
                            <a:gd name="T21" fmla="*/ 366 h 390"/>
                            <a:gd name="T22" fmla="*/ 153 w 407"/>
                            <a:gd name="T23" fmla="*/ 361 h 390"/>
                            <a:gd name="T24" fmla="*/ 232 w 407"/>
                            <a:gd name="T25" fmla="*/ 380 h 390"/>
                            <a:gd name="T26" fmla="*/ 398 w 407"/>
                            <a:gd name="T27" fmla="*/ 262 h 390"/>
                            <a:gd name="T28" fmla="*/ 303 w 407"/>
                            <a:gd name="T29" fmla="*/ 262 h 390"/>
                            <a:gd name="T30" fmla="*/ 235 w 407"/>
                            <a:gd name="T31" fmla="*/ 302 h 390"/>
                            <a:gd name="T32" fmla="*/ 167 w 407"/>
                            <a:gd name="T33" fmla="*/ 262 h 390"/>
                            <a:gd name="T34" fmla="*/ 158 w 407"/>
                            <a:gd name="T35" fmla="*/ 225 h 390"/>
                            <a:gd name="T36" fmla="*/ 158 w 407"/>
                            <a:gd name="T37" fmla="*/ 225 h 390"/>
                            <a:gd name="T38" fmla="*/ 312 w 407"/>
                            <a:gd name="T39" fmla="*/ 225 h 390"/>
                            <a:gd name="T40" fmla="*/ 158 w 407"/>
                            <a:gd name="T41" fmla="*/ 178 h 390"/>
                            <a:gd name="T42" fmla="*/ 232 w 407"/>
                            <a:gd name="T43" fmla="*/ 109 h 390"/>
                            <a:gd name="T44" fmla="*/ 306 w 407"/>
                            <a:gd name="T45" fmla="*/ 178 h 390"/>
                            <a:gd name="T46" fmla="*/ 158 w 407"/>
                            <a:gd name="T47" fmla="*/ 178 h 390"/>
                            <a:gd name="T48" fmla="*/ 377 w 407"/>
                            <a:gd name="T49" fmla="*/ 39 h 390"/>
                            <a:gd name="T50" fmla="*/ 379 w 407"/>
                            <a:gd name="T51" fmla="*/ 109 h 390"/>
                            <a:gd name="T52" fmla="*/ 297 w 407"/>
                            <a:gd name="T53" fmla="*/ 42 h 390"/>
                            <a:gd name="T54" fmla="*/ 377 w 407"/>
                            <a:gd name="T55" fmla="*/ 39 h 390"/>
                            <a:gd name="T56" fmla="*/ 57 w 407"/>
                            <a:gd name="T57" fmla="*/ 360 h 390"/>
                            <a:gd name="T58" fmla="*/ 67 w 407"/>
                            <a:gd name="T59" fmla="*/ 264 h 390"/>
                            <a:gd name="T60" fmla="*/ 141 w 407"/>
                            <a:gd name="T61" fmla="*/ 355 h 390"/>
                            <a:gd name="T62" fmla="*/ 57 w 407"/>
                            <a:gd name="T63" fmla="*/ 36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07" h="390">
                              <a:moveTo>
                                <a:pt x="312" y="225"/>
                              </a:moveTo>
                              <a:cubicBezTo>
                                <a:pt x="406" y="225"/>
                                <a:pt x="406" y="225"/>
                                <a:pt x="406" y="225"/>
                              </a:cubicBezTo>
                              <a:cubicBezTo>
                                <a:pt x="407" y="218"/>
                                <a:pt x="407" y="212"/>
                                <a:pt x="407" y="205"/>
                              </a:cubicBezTo>
                              <a:cubicBezTo>
                                <a:pt x="407" y="173"/>
                                <a:pt x="399" y="143"/>
                                <a:pt x="384" y="117"/>
                              </a:cubicBezTo>
                              <a:cubicBezTo>
                                <a:pt x="399" y="76"/>
                                <a:pt x="399" y="41"/>
                                <a:pt x="378" y="20"/>
                              </a:cubicBezTo>
                              <a:cubicBezTo>
                                <a:pt x="358" y="0"/>
                                <a:pt x="305" y="3"/>
                                <a:pt x="245" y="30"/>
                              </a:cubicBezTo>
                              <a:cubicBezTo>
                                <a:pt x="241" y="30"/>
                                <a:pt x="236" y="29"/>
                                <a:pt x="232" y="29"/>
                              </a:cubicBezTo>
                              <a:cubicBezTo>
                                <a:pt x="150" y="29"/>
                                <a:pt x="81" y="86"/>
                                <a:pt x="62" y="162"/>
                              </a:cubicBezTo>
                              <a:cubicBezTo>
                                <a:pt x="88" y="129"/>
                                <a:pt x="115" y="105"/>
                                <a:pt x="151" y="88"/>
                              </a:cubicBezTo>
                              <a:cubicBezTo>
                                <a:pt x="148" y="91"/>
                                <a:pt x="128" y="110"/>
                                <a:pt x="125" y="113"/>
                              </a:cubicBezTo>
                              <a:cubicBezTo>
                                <a:pt x="30" y="209"/>
                                <a:pt x="0" y="333"/>
                                <a:pt x="32" y="366"/>
                              </a:cubicBezTo>
                              <a:cubicBezTo>
                                <a:pt x="57" y="390"/>
                                <a:pt x="101" y="386"/>
                                <a:pt x="153" y="361"/>
                              </a:cubicBezTo>
                              <a:cubicBezTo>
                                <a:pt x="176" y="373"/>
                                <a:pt x="203" y="380"/>
                                <a:pt x="232" y="380"/>
                              </a:cubicBezTo>
                              <a:cubicBezTo>
                                <a:pt x="309" y="380"/>
                                <a:pt x="374" y="331"/>
                                <a:pt x="398" y="262"/>
                              </a:cubicBezTo>
                              <a:cubicBezTo>
                                <a:pt x="303" y="262"/>
                                <a:pt x="303" y="262"/>
                                <a:pt x="303" y="262"/>
                              </a:cubicBezTo>
                              <a:cubicBezTo>
                                <a:pt x="290" y="286"/>
                                <a:pt x="264" y="302"/>
                                <a:pt x="235" y="302"/>
                              </a:cubicBezTo>
                              <a:cubicBezTo>
                                <a:pt x="206" y="302"/>
                                <a:pt x="180" y="286"/>
                                <a:pt x="167" y="262"/>
                              </a:cubicBezTo>
                              <a:cubicBezTo>
                                <a:pt x="162" y="251"/>
                                <a:pt x="158" y="238"/>
                                <a:pt x="158" y="225"/>
                              </a:cubicBezTo>
                              <a:cubicBezTo>
                                <a:pt x="158" y="225"/>
                                <a:pt x="158" y="225"/>
                                <a:pt x="158" y="225"/>
                              </a:cubicBezTo>
                              <a:lnTo>
                                <a:pt x="312" y="225"/>
                              </a:lnTo>
                              <a:close/>
                              <a:moveTo>
                                <a:pt x="158" y="178"/>
                              </a:moveTo>
                              <a:cubicBezTo>
                                <a:pt x="161" y="140"/>
                                <a:pt x="193" y="109"/>
                                <a:pt x="232" y="109"/>
                              </a:cubicBezTo>
                              <a:cubicBezTo>
                                <a:pt x="271" y="109"/>
                                <a:pt x="303" y="140"/>
                                <a:pt x="306" y="178"/>
                              </a:cubicBezTo>
                              <a:lnTo>
                                <a:pt x="158" y="178"/>
                              </a:lnTo>
                              <a:close/>
                              <a:moveTo>
                                <a:pt x="377" y="39"/>
                              </a:moveTo>
                              <a:cubicBezTo>
                                <a:pt x="390" y="53"/>
                                <a:pt x="390" y="78"/>
                                <a:pt x="379" y="109"/>
                              </a:cubicBezTo>
                              <a:cubicBezTo>
                                <a:pt x="359" y="79"/>
                                <a:pt x="331" y="55"/>
                                <a:pt x="297" y="42"/>
                              </a:cubicBezTo>
                              <a:cubicBezTo>
                                <a:pt x="333" y="26"/>
                                <a:pt x="362" y="24"/>
                                <a:pt x="377" y="39"/>
                              </a:cubicBezTo>
                              <a:close/>
                              <a:moveTo>
                                <a:pt x="57" y="360"/>
                              </a:moveTo>
                              <a:cubicBezTo>
                                <a:pt x="40" y="343"/>
                                <a:pt x="45" y="307"/>
                                <a:pt x="67" y="264"/>
                              </a:cubicBezTo>
                              <a:cubicBezTo>
                                <a:pt x="80" y="302"/>
                                <a:pt x="107" y="334"/>
                                <a:pt x="141" y="355"/>
                              </a:cubicBezTo>
                              <a:cubicBezTo>
                                <a:pt x="103" y="372"/>
                                <a:pt x="72" y="375"/>
                                <a:pt x="57" y="3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3656" id="Freeform 80" o:spid="_x0000_s1026" style="position:absolute;left:0;text-align:left;margin-left:86.05pt;margin-top:76.65pt;width:12.45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2e74b5 [2404]" stroked="f">
                <v:path arrowok="t" o:connecttype="custom" o:connectlocs="121442,87557;158030,87557;158419,79774;149467,45530;147131,7783;95363,11674;90303,11285;24133,63041;58775,34244;48654,43973;12456,142426;59553,140480;90303,147874;154916,101955;117938,101955;91470,117521;65002,101955;61499,87557;61499,87557;121442,87557;61499,69267;90303,42416;119106,69267;61499,69267;146742,15177;147520,42416;115603,16344;146742,15177;22186,140091;26079,102733;54882,138145;22186,140091" o:connectangles="0,0,0,0,0,0,0,0,0,0,0,0,0,0,0,0,0,0,0,0,0,0,0,0,0,0,0,0,0,0,0,0"/>
              </v:shape>
            </w:pict>
          </mc:Fallback>
        </mc:AlternateContent>
      </w:r>
      <w:r w:rsidR="00DB6ED9" w:rsidRPr="005331C9">
        <w:rPr>
          <w:noProof/>
        </w:rPr>
        <w:drawing>
          <wp:anchor distT="0" distB="0" distL="114300" distR="114300" simplePos="0" relativeHeight="251665408" behindDoc="0" locked="0" layoutInCell="1" allowOverlap="1" wp14:anchorId="7C0D6A56" wp14:editId="29B55684">
            <wp:simplePos x="0" y="0"/>
            <wp:positionH relativeFrom="column">
              <wp:posOffset>-541020</wp:posOffset>
            </wp:positionH>
            <wp:positionV relativeFrom="paragraph">
              <wp:posOffset>-381000</wp:posOffset>
            </wp:positionV>
            <wp:extent cx="1320800" cy="1320800"/>
            <wp:effectExtent l="0" t="0" r="0" b="0"/>
            <wp:wrapNone/>
            <wp:docPr id="6" name="图片 6" descr="C:\Users\yongjie\Desktop\QQ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QQ图片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223" cy="13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94" w:rsidRPr="005331C9">
        <w:rPr>
          <w:noProof/>
        </w:rPr>
        <w:drawing>
          <wp:inline distT="0" distB="0" distL="0" distR="0" wp14:anchorId="2CC4D9F3" wp14:editId="16EA0A82">
            <wp:extent cx="1767840" cy="1767840"/>
            <wp:effectExtent l="0" t="0" r="3810" b="3810"/>
            <wp:docPr id="4" name="图片 4" descr="C:\Users\yongjie\Desktop\lq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jie\Desktop\lqpi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12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A1DECA" wp14:editId="7BECC2BF">
                <wp:simplePos x="0" y="0"/>
                <wp:positionH relativeFrom="column">
                  <wp:posOffset>1226820</wp:posOffset>
                </wp:positionH>
                <wp:positionV relativeFrom="paragraph">
                  <wp:posOffset>304800</wp:posOffset>
                </wp:positionV>
                <wp:extent cx="2979420" cy="8915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99B1BF" w14:textId="77777777" w:rsidR="00FA005A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hyperlink r:id="rId12" w:history="1">
                              <w:r w:rsidR="00FA005A" w:rsidRPr="00856A82">
                                <w:rPr>
                                  <w:rStyle w:val="a9"/>
                                  <w:rFonts w:ascii="微软雅黑" w:eastAsia="微软雅黑" w:hAnsi="微软雅黑" w:cstheme="minorBidi"/>
                                  <w:sz w:val="20"/>
                                  <w:szCs w:val="20"/>
                                </w:rPr>
                                <w:t>yongjieliu@ir.hit.edu.cn</w:t>
                              </w:r>
                            </w:hyperlink>
                          </w:p>
                          <w:p w14:paraId="0844A449" w14:textId="77777777" w:rsidR="00EA0124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="00FE70B4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5546439752</w:t>
                            </w:r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C5F4B54" w14:textId="77777777" w:rsidR="00FE70B4" w:rsidRPr="00281B1B" w:rsidRDefault="00EA012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主页：</w:t>
                            </w:r>
                            <w:hyperlink r:id="rId13" w:history="1">
                              <w:r w:rsidRPr="005337E5">
                                <w:rPr>
                                  <w:rStyle w:val="a9"/>
                                  <w:rFonts w:ascii="微软雅黑" w:eastAsia="微软雅黑" w:hAnsi="微软雅黑" w:cstheme="minorBidi"/>
                                  <w:sz w:val="20"/>
                                  <w:szCs w:val="20"/>
                                </w:rPr>
                                <w:t>http://ir.hit.edu.cn/~yongjieliu/</w:t>
                              </w:r>
                            </w:hyperlink>
                            <w:r w:rsidR="00FE70B4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1DEC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6" o:spid="_x0000_s1027" type="#_x0000_t202" style="position:absolute;left:0;text-align:left;margin-left:96.6pt;margin-top:24pt;width:234.6pt;height:70.2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" filled="f" stroked="f">
                <v:textbox style="mso-fit-shape-to-text:t">
                  <w:txbxContent>
                    <w:p w14:paraId="2999B1BF" w14:textId="77777777" w:rsidR="00FA005A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hyperlink r:id="rId14" w:history="1">
                        <w:r w:rsidR="00FA005A" w:rsidRPr="00856A82">
                          <w:rPr>
                            <w:rStyle w:val="a9"/>
                            <w:rFonts w:ascii="微软雅黑" w:eastAsia="微软雅黑" w:hAnsi="微软雅黑" w:cstheme="minorBidi"/>
                            <w:sz w:val="20"/>
                            <w:szCs w:val="20"/>
                          </w:rPr>
                          <w:t>yongjieliu@ir.hit.edu.cn</w:t>
                        </w:r>
                      </w:hyperlink>
                    </w:p>
                    <w:p w14:paraId="0844A449" w14:textId="77777777" w:rsidR="00EA0124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FE70B4" w:rsidRPr="00281B1B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="00FE70B4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5546439752</w:t>
                      </w:r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C5F4B54" w14:textId="77777777" w:rsidR="00FE70B4" w:rsidRPr="00281B1B" w:rsidRDefault="00EA012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主页：</w:t>
                      </w:r>
                      <w:hyperlink r:id="rId15" w:history="1">
                        <w:r w:rsidRPr="005337E5">
                          <w:rPr>
                            <w:rStyle w:val="a9"/>
                            <w:rFonts w:ascii="微软雅黑" w:eastAsia="微软雅黑" w:hAnsi="微软雅黑" w:cstheme="minorBidi"/>
                            <w:sz w:val="20"/>
                            <w:szCs w:val="20"/>
                          </w:rPr>
                          <w:t>http://ir.hit.edu.cn/~yongjieliu/</w:t>
                        </w:r>
                      </w:hyperlink>
                      <w:r w:rsidR="00FE70B4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4F811A6" wp14:editId="7BC9D54F">
                <wp:simplePos x="0" y="0"/>
                <wp:positionH relativeFrom="column">
                  <wp:posOffset>-306070</wp:posOffset>
                </wp:positionH>
                <wp:positionV relativeFrom="paragraph">
                  <wp:posOffset>8584565</wp:posOffset>
                </wp:positionV>
                <wp:extent cx="6259830" cy="1231265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231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67EE0" w14:textId="77777777" w:rsidR="00281B1B" w:rsidRPr="00281B1B" w:rsidRDefault="00816866" w:rsidP="00576C6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</w:t>
                            </w:r>
                            <w:r w:rsidR="000439A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英语六级</w:t>
                            </w:r>
                            <w:r w:rsidR="00281B1B" w:rsidRPr="00281B1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日语二级</w:t>
                            </w:r>
                          </w:p>
                          <w:p w14:paraId="34EAA023" w14:textId="643572DA" w:rsidR="0091727F" w:rsidRDefault="00816866" w:rsidP="00835CC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曾获奖项</w:t>
                            </w:r>
                            <w:r w:rsidR="00281B1B" w:rsidRPr="000D3D2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阿里天</w:t>
                            </w:r>
                            <w:r w:rsidR="004B3020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池</w:t>
                            </w:r>
                            <w:r w:rsid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健康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AI</w:t>
                            </w:r>
                            <w:r w:rsid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复赛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4B3020" w:rsidRPr="004B302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70/3152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Pr="000D3D2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国家奖学金</w:t>
                            </w:r>
                            <w:r w:rsidR="007B5AF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     </w:t>
                            </w:r>
                            <w:r w:rsid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</w:p>
                          <w:p w14:paraId="5F148C07" w14:textId="21F58D2B" w:rsidR="00B43425" w:rsidRPr="0091727F" w:rsidRDefault="0091727F" w:rsidP="0091727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bookmarkStart w:id="0" w:name="_GoBack"/>
                            <w:bookmarkEnd w:id="0"/>
                            <w:r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一等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企业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奖学金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(安然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纳米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) </w:t>
                            </w:r>
                            <w:r w:rsidR="007B5AFC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2017</w:t>
                            </w:r>
                            <w:r w:rsidR="00AC5C89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届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优秀</w:t>
                            </w:r>
                            <w:r w:rsidR="00835CC4" w:rsidRPr="0091727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毕业生</w:t>
                            </w:r>
                          </w:p>
                          <w:p w14:paraId="324CC7B4" w14:textId="77777777" w:rsid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</w:p>
                          <w:p w14:paraId="46961217" w14:textId="77777777" w:rsidR="00B43425" w:rsidRPr="00B43425" w:rsidRDefault="00B43425" w:rsidP="00B4342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11A6" id="_x6587__x672c__x6846__x0020_31" o:spid="_x0000_s1028" type="#_x0000_t202" style="position:absolute;left:0;text-align:left;margin-left:-24.1pt;margin-top:675.95pt;width:492.9pt;height:96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" filled="f" stroked="f">
                <v:textbox style="mso-fit-shape-to-text:t">
                  <w:txbxContent>
                    <w:p w14:paraId="7E267EE0" w14:textId="77777777" w:rsidR="00281B1B" w:rsidRPr="00281B1B" w:rsidRDefault="00816866" w:rsidP="00576C6D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</w:t>
                      </w:r>
                      <w:r w:rsidR="000439A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英语六级</w:t>
                      </w:r>
                      <w:r w:rsidR="00281B1B" w:rsidRPr="00281B1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日语二级</w:t>
                      </w:r>
                    </w:p>
                    <w:p w14:paraId="34EAA023" w14:textId="643572DA" w:rsidR="0091727F" w:rsidRDefault="00816866" w:rsidP="00835CC4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曾获奖项</w:t>
                      </w:r>
                      <w:r w:rsidR="00281B1B" w:rsidRPr="000D3D2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阿里天</w:t>
                      </w:r>
                      <w:r w:rsidR="004B3020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池</w:t>
                      </w:r>
                      <w:r w:rsid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健康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AI</w:t>
                      </w:r>
                      <w:r w:rsid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复赛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4B3020" w:rsidRPr="004B302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70/3152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 w:rsidRPr="000D3D2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国家奖学金</w:t>
                      </w:r>
                      <w:r w:rsidR="007B5AF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     </w:t>
                      </w:r>
                      <w:r w:rsid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</w:t>
                      </w:r>
                    </w:p>
                    <w:p w14:paraId="5F148C07" w14:textId="21F58D2B" w:rsidR="00B43425" w:rsidRPr="0091727F" w:rsidRDefault="0091727F" w:rsidP="0091727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bookmarkStart w:id="1" w:name="_GoBack"/>
                      <w:bookmarkEnd w:id="1"/>
                      <w:r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一等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企业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奖学金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(安然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纳米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) </w:t>
                      </w:r>
                      <w:r w:rsidR="007B5AFC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2017</w:t>
                      </w:r>
                      <w:r w:rsidR="00AC5C89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届</w:t>
                      </w:r>
                      <w:r w:rsidR="00835CC4" w:rsidRPr="0091727F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优秀</w:t>
                      </w:r>
                      <w:r w:rsidR="00835CC4" w:rsidRPr="0091727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毕业生</w:t>
                      </w:r>
                    </w:p>
                    <w:p w14:paraId="324CC7B4" w14:textId="77777777" w:rsid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</w:p>
                    <w:p w14:paraId="46961217" w14:textId="77777777" w:rsidR="00B43425" w:rsidRPr="00B43425" w:rsidRDefault="00B43425" w:rsidP="00B4342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0926E5" wp14:editId="3F25E7F2">
                <wp:simplePos x="0" y="0"/>
                <wp:positionH relativeFrom="column">
                  <wp:posOffset>-593090</wp:posOffset>
                </wp:positionH>
                <wp:positionV relativeFrom="paragraph">
                  <wp:posOffset>8230235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9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727225" cy="305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79D5EA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926E5" id="_x7ec4__x5408__x0020_55" o:spid="_x0000_s1029" style="position:absolute;left:0;text-align:left;margin-left:-46.7pt;margin-top:648.05pt;width:500.85pt;height:31.35pt;z-index:251646976;mso-width-relative:margin;mso-height-relative:margin" coordsize="6360889,3985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">
                <v:line id="_x76f4__x63a5__x8fde__x63a5__x7b26__x0020_51" o:spid="_x0000_s1030" style="position:absolute;visibility:visible;mso-wrap-style:square" from="108121,373792" to="6360889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9qtcUAAADbAAAADwAAAGRycy9kb3ducmV2LnhtbESP3WrCQBSE7wXfYTlC7+omLW0lZiNa&#10;CLYXpUR9gGP25EezZ0N21fTtu4WCl8PMfMOkq9F04kqDay0riOcRCOLS6pZrBYd9/rgA4Tyyxs4y&#10;KfghB6tsOkkx0fbGBV13vhYBwi5BBY33fSKlKxsy6Oa2Jw5eZQeDPsihlnrAW4CbTj5F0as02HJY&#10;aLCn94bK8+5iFJTVMS+etzFvztu3r+/PyynfVCelHmbjegnC0+jv4f/2h1bwEsPfl/ADZPY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I9qtcUAAADbAAAADwAAAAAAAAAA&#10;AAAAAAChAgAAZHJzL2Rvd25yZXYueG1sUEsFBgAAAAAEAAQA+QAAAJMDAAAAAA==&#10;" strokecolor="#27799b" strokeweight="1.5pt">
                  <v:stroke joinstyle="miter"/>
                </v:line>
                <v:shape id="_x6587__x672c__x6846__x0020_30" o:spid="_x0000_s1031" type="#_x0000_t202" style="position:absolute;left:284205;width:1727225;height:3051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0279D5EA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奖项</w:t>
                        </w:r>
                      </w:p>
                    </w:txbxContent>
                  </v:textbox>
                </v:shape>
                <v:oval id="_x692d__x5706__x0020_26" o:spid="_x0000_s1032" style="position:absolute;top:43249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oHHwwAA&#10;ANsAAAAPAAAAZHJzL2Rvd25yZXYueG1sRI9BawIxFITvBf9DeIK3muhhW1ajiCAW7aWriMfH5rlZ&#10;3Lwsm3Rd/31TKPQ4zMw3zHI9uEb01IXas4bZVIEgLr2pudJwPu1e30GEiGyw8UwanhRgvRq9LDE3&#10;/sFf1BexEgnCIUcNNsY2lzKUlhyGqW+Jk3fzncOYZFdJ0+EjwV0j50pl0mHNacFiS1tL5b34dhoO&#10;5+yz799ue4vlxWyPhbqaRmk9GQ+bBYhIQ/wP/7U/jIZ5B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qoHH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2" o:spid="_x0000_s1033" style="position:absolute;left:80319;top:342900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kEbxwAA&#10;ANsAAAAPAAAAZHJzL2Rvd25yZXYueG1sRI9fS8NAEMTfBb/DsYIvpb00Yglpr0UKQgUV+uelb9vc&#10;mgRzeyG3bWM+vScIfRxm5jfMYtW7Rl2oC7VnA9NJAoq48Lbm0sBh/zrOQAVBtth4JgM/FGC1vL9b&#10;YG79lbd02UmpIoRDjgYqkTbXOhQVOQwT3xJH78t3DiXKrtS2w2uEu0anSTLTDmuOCxW2tK6o+N6d&#10;nYH+Td6Hj+PzMM0kOx3W6ecwG42MeXzoX+aghHq5hf/bG2vgKYW/L/EH6O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AJBG8cAAADbAAAADwAAAAAAAAAAAAAAAACXAgAAZHJz&#10;L2Rvd25yZXYueG1sUEsFBgAAAAAEAAQA9QAAAIsDAAAAAA==&#10;" fillcolor="#27799b" strokecolor="white [3212]" strokeweight="1pt">
                  <v:stroke joinstyle="miter"/>
                </v:oval>
                <v:shape id="_x0000_s1034" style="position:absolute;left:46338;top:89586;width:131172;height:141806;visibility:visible;mso-wrap-style:square;v-text-anchor:middle" coordsize="1938337,20970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KqWxAAA&#10;ANsAAAAPAAAAZHJzL2Rvd25yZXYueG1sRI9Bi8IwFITvwv6H8Bb2pqkuiFajuAuiHkS2XcHjo3m2&#10;1ealNFHrvzeC4HGYmW+Y6bw1lbhS40rLCvq9CARxZnXJuYL/dNkdgXAeWWNlmRTcycF89tGZYqzt&#10;jf/omvhcBAi7GBUU3texlC4ryKDr2Zo4eEfbGPRBNrnUDd4C3FRyEEVDabDksFBgTb8FZefkYhSM&#10;0tPu4JbJpT/e/9y3m/FRrldSqa/PdjEB4an17/CrvdYKvof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CqlsQAAADbAAAADwAAAAAAAAAAAAAAAACXAgAAZHJzL2Rv&#10;d25yZXYueG1sUEsFBgAAAAAEAAQA9QAAAIgD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,1528763,95250,409575,95250,409575,0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C401711" wp14:editId="31C1AD16">
                <wp:simplePos x="0" y="0"/>
                <wp:positionH relativeFrom="column">
                  <wp:posOffset>-486242</wp:posOffset>
                </wp:positionH>
                <wp:positionV relativeFrom="paragraph">
                  <wp:posOffset>1516380</wp:posOffset>
                </wp:positionV>
                <wp:extent cx="6182" cy="7620000"/>
                <wp:effectExtent l="0" t="0" r="3238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2" cy="76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039D" id="直接连接符 28" o:spid="_x0000_s1026" style="position:absolute;left:0;text-align:lef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119.4pt" to="-37.8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E19EA86" wp14:editId="73470618">
                <wp:simplePos x="0" y="0"/>
                <wp:positionH relativeFrom="column">
                  <wp:posOffset>-304800</wp:posOffset>
                </wp:positionH>
                <wp:positionV relativeFrom="paragraph">
                  <wp:posOffset>2210435</wp:posOffset>
                </wp:positionV>
                <wp:extent cx="6259830" cy="6486525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486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247017" w14:textId="77777777" w:rsidR="00CD22C5" w:rsidRDefault="007C7915" w:rsidP="0081686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大词林（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.bigcilin.com）</w:t>
                            </w:r>
                            <w:r w:rsidR="00953343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</w:t>
                            </w:r>
                            <w:r w:rsidR="008B20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2016.09-至今</w:t>
                            </w:r>
                          </w:p>
                          <w:p w14:paraId="2AED05C9" w14:textId="77777777" w:rsidR="00407CA4" w:rsidRDefault="001527D9" w:rsidP="00407CA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是哈工大社会计算与信息检索中心推出的一款知识图谱</w:t>
                            </w:r>
                            <w:r w:rsidR="00B530C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B530C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在查询界面中输入某个实体，程序将会返回</w:t>
                            </w:r>
                            <w:r w:rsidR="00B530C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包括</w:t>
                            </w:r>
                            <w:r w:rsidR="00B530C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实体词上位词</w:t>
                            </w:r>
                            <w:r w:rsidR="00B530C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B530C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上位词的层次结构</w:t>
                            </w:r>
                            <w:r w:rsidR="00B530C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6256E0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实体词同义词，实体间关系</w:t>
                            </w:r>
                            <w:r w:rsidR="00B530C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等信息</w:t>
                            </w:r>
                          </w:p>
                          <w:p w14:paraId="6203CB48" w14:textId="77777777" w:rsidR="00407CA4" w:rsidRDefault="00B530C8" w:rsidP="00407CA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工作：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动态加密技术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更新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的防爬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模块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；融入</w:t>
                            </w:r>
                            <w:r w:rsidR="00F70DA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实体同义词信息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完善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了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上位词查询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功能</w:t>
                            </w:r>
                            <w:r w:rsidR="004B71F0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目前正</w:t>
                            </w:r>
                            <w:r w:rsidR="00F066D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从百度百科爬取信息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 w:rsidR="00F70DA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补充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大词林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”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横向关系模块；对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“大词林”的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架构及其构建</w:t>
                            </w:r>
                            <w:r w:rsidR="0001508D"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过程</w:t>
                            </w:r>
                            <w:r w:rsidR="00F066D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较为熟悉</w:t>
                            </w:r>
                          </w:p>
                          <w:p w14:paraId="469A6C23" w14:textId="77777777" w:rsidR="00B530C8" w:rsidRPr="00407CA4" w:rsidRDefault="00B530C8" w:rsidP="00407CA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r w:rsidRPr="00407C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实体上位词的</w:t>
                            </w:r>
                            <w:r w:rsidRPr="00407CA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自动获取</w:t>
                            </w:r>
                          </w:p>
                          <w:p w14:paraId="2D335288" w14:textId="77777777" w:rsidR="00B530C8" w:rsidRDefault="00B530C8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</w:t>
                            </w:r>
                            <w:r w:rsidR="0084088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收集</w:t>
                            </w:r>
                            <w:r w:rsidR="0084088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词语</w:t>
                            </w:r>
                            <w:r w:rsidR="0084088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先验概率</w:t>
                            </w:r>
                            <w:r w:rsidR="003537F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84088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是否标题等</w:t>
                            </w:r>
                            <w:r w:rsidR="003537F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多种</w:t>
                            </w:r>
                            <w:r w:rsidR="0084088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特征，使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用SVM对</w:t>
                            </w:r>
                            <w:r w:rsidR="0084088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该词语是否</w:t>
                            </w:r>
                            <w:r w:rsidR="0084088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为实体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上位词进行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二分类</w:t>
                            </w:r>
                          </w:p>
                          <w:p w14:paraId="5E10F6CD" w14:textId="3B6406D2" w:rsidR="004B3020" w:rsidRPr="004B3020" w:rsidRDefault="00B530C8" w:rsidP="004B302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F03156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提出</w:t>
                            </w:r>
                            <w:r w:rsidR="00F0315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合理猜想以自动获取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SVM</w:t>
                            </w:r>
                            <w:r w:rsidR="007454A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训练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语料</w:t>
                            </w:r>
                          </w:p>
                          <w:p w14:paraId="73139B51" w14:textId="77777777" w:rsidR="007E068D" w:rsidRDefault="007E068D" w:rsidP="007E068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880" w:hangingChars="400" w:hanging="8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Pr="007E068D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Effective Deep Memory Networks for Distant Supervised Relation Extraction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                   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IJCAI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第五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CE792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="00A2246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负责</w:t>
                            </w:r>
                            <w:r w:rsidR="00A2246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实验部分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2016.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017.02</w:t>
                            </w:r>
                          </w:p>
                          <w:p w14:paraId="523A5CE6" w14:textId="77777777" w:rsidR="000E084C" w:rsidRDefault="007E068D" w:rsidP="000E084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任务：给定两个实体以及若干与实体相关的句子，对实体间关系进行判别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（</w:t>
                            </w:r>
                            <w:r w:rsidR="00D011F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关系</w:t>
                            </w:r>
                            <w:r w:rsidR="00DA4B4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）</w:t>
                            </w:r>
                          </w:p>
                          <w:p w14:paraId="240AC1BE" w14:textId="77777777" w:rsidR="000E084C" w:rsidRDefault="00CE7927" w:rsidP="000E084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使用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框架：theano</w:t>
                            </w:r>
                            <w:r w:rsidR="001C3E9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="00C4322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技术：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深度</w:t>
                            </w:r>
                            <w:r w:rsidR="00503734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学习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、word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attention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</w:t>
                            </w:r>
                            <w:r w:rsidR="00726113"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relation attention</w:t>
                            </w:r>
                          </w:p>
                          <w:p w14:paraId="4BB755DD" w14:textId="77777777" w:rsidR="00987AA9" w:rsidRPr="000E084C" w:rsidRDefault="00CE7927" w:rsidP="000E084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 w:rsidR="00987AA9" w:rsidRPr="000E084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创新</w:t>
                            </w:r>
                            <w:r w:rsidRPr="000E084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</w:p>
                          <w:p w14:paraId="5365CFD5" w14:textId="77777777" w:rsidR="00CE7927" w:rsidRDefault="00987AA9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1.CNN抽取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特征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形成embedding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表示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时</w:t>
                            </w:r>
                            <w:r w:rsidR="0092383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句子中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不同词对</w:t>
                            </w:r>
                            <w:r w:rsidR="00015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当前实体对</w:t>
                            </w:r>
                            <w:r w:rsidR="00015B2C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的</w:t>
                            </w:r>
                            <w:r w:rsidR="00015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影响</w:t>
                            </w:r>
                          </w:p>
                          <w:p w14:paraId="03E30256" w14:textId="77777777" w:rsidR="00171753" w:rsidRDefault="00171753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2.</w:t>
                            </w:r>
                            <w:r w:rsidR="00E640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将</w:t>
                            </w:r>
                            <w:r w:rsidR="00E640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笼统的多分类替换为针对某一类别的二分类</w:t>
                            </w:r>
                          </w:p>
                          <w:p w14:paraId="36DD5C8F" w14:textId="77777777" w:rsidR="00987AA9" w:rsidRDefault="00AA4EF5" w:rsidP="004B71F0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3</w:t>
                            </w:r>
                            <w:r w:rsidR="00987AA9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多个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句子embedding合成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entity</w:t>
                            </w:r>
                            <w:r w:rsidR="00C3164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pair表示时，</w:t>
                            </w:r>
                            <w:r w:rsidR="00C3164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加入</w:t>
                            </w:r>
                            <w:r w:rsidR="0017175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每个</w:t>
                            </w:r>
                            <w:r w:rsidR="00171753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句子对不同类别的分类影响</w:t>
                            </w:r>
                          </w:p>
                          <w:p w14:paraId="6534A015" w14:textId="77777777" w:rsidR="001E4A39" w:rsidRDefault="00EC19CC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论文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二</w:t>
                            </w:r>
                            <w:r w:rsidRPr="00EC19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：融入搜索引擎的启发式开放域三元组抽取</w:t>
                            </w:r>
                            <w:r w:rsidR="001E4A39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2EEE2012" w14:textId="77777777" w:rsidR="001E4A39" w:rsidRPr="001E4A39" w:rsidRDefault="001E4A39" w:rsidP="001E4A3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CCKS 2017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第一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作者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     2017.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-2</w:t>
                            </w:r>
                            <w:r w:rsidR="00095A1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</w:rPr>
                              <w:t>017.07</w:t>
                            </w:r>
                          </w:p>
                          <w:p w14:paraId="00510F3C" w14:textId="77777777" w:rsidR="00217AB4" w:rsidRDefault="00095A17" w:rsidP="00217AB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任务</w:t>
                            </w:r>
                            <w:r w:rsidR="00CD22C5" w:rsidRPr="00281B1B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；</w:t>
                            </w:r>
                            <w:r w:rsidR="0054141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给定</w:t>
                            </w:r>
                            <w:r w:rsidR="0054141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一堆文本，从文本中提取实体关系三元组</w:t>
                            </w:r>
                          </w:p>
                          <w:p w14:paraId="40C22938" w14:textId="77777777" w:rsidR="009E56B5" w:rsidRPr="00217AB4" w:rsidRDefault="009E56B5" w:rsidP="00217AB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firstLine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17AB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方法</w:t>
                            </w:r>
                            <w:r w:rsidRPr="00217AB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</w:p>
                          <w:p w14:paraId="73B41A91" w14:textId="77777777" w:rsidR="00FB4398" w:rsidRDefault="009E56B5" w:rsidP="00FB4398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1.利用LTP</w:t>
                            </w:r>
                            <w:r w:rsidR="008C4A7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(</w:t>
                            </w:r>
                            <w:r w:rsidR="008C4A7E" w:rsidRPr="008C4A7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https://www.ltp-cloud.com/demo/)</w:t>
                            </w:r>
                            <w:r w:rsidR="008C4A7E" w:rsidRPr="008C4A7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句法</w:t>
                            </w:r>
                            <w:r w:rsidR="008C4A7E" w:rsidRPr="008C4A7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分析工具</w:t>
                            </w:r>
                            <w:r w:rsidR="008C4A7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，从满足</w:t>
                            </w:r>
                            <w:r w:rsidR="00BB0CB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定中</w:t>
                            </w:r>
                            <w:r w:rsidR="008C4A7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主谓宾、主谓动补</w:t>
                            </w:r>
                            <w:r w:rsidR="00BB0CB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、</w:t>
                            </w:r>
                            <w:r w:rsidR="00BB0CB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定语后置</w:t>
                            </w:r>
                            <w:r w:rsidR="00BB0CB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的句法中抽取候选三元组</w:t>
                            </w:r>
                          </w:p>
                          <w:p w14:paraId="5F6C1101" w14:textId="77777777" w:rsidR="00CD22C5" w:rsidRPr="00281B1B" w:rsidRDefault="00FB4398" w:rsidP="00FB4398">
                            <w:pPr>
                              <w:pStyle w:val="a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firstLineChars="0" w:firstLine="0"/>
                              <w:textAlignment w:val="baseline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2.利用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搜索引擎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搜索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实体间可能的关系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利用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tf*idf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筛选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关系词候选，利用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词向量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计算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关系词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与关系候选词的相似度作为置信度</w:t>
                            </w:r>
                            <w:r w:rsidR="00D26C9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，</w:t>
                            </w:r>
                            <w:r w:rsidR="00D26C9D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lang w:val="en-GB"/>
                              </w:rPr>
                              <w:t>进一步过滤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EA86" id="_x6587__x672c__x6846__x0020_25" o:spid="_x0000_s1035" type="#_x0000_t202" style="position:absolute;left:0;text-align:left;margin-left:-24pt;margin-top:174.05pt;width:492.9pt;height:510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" filled="f" stroked="f">
                <v:textbox>
                  <w:txbxContent>
                    <w:p w14:paraId="62247017" w14:textId="77777777" w:rsidR="00CD22C5" w:rsidRDefault="007C7915" w:rsidP="0081686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大词林（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www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.bigcilin.com）</w:t>
                      </w:r>
                      <w:r w:rsidR="00953343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</w:t>
                      </w:r>
                      <w:r w:rsidR="008B20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2016.09-至今</w:t>
                      </w:r>
                    </w:p>
                    <w:p w14:paraId="2AED05C9" w14:textId="77777777" w:rsidR="00407CA4" w:rsidRDefault="001527D9" w:rsidP="00407CA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是哈工大社会计算与信息检索中心推出的一款知识图谱</w:t>
                      </w:r>
                      <w:r w:rsidR="00B530C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B530C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在查询界面中输入某个实体，程序将会返回</w:t>
                      </w:r>
                      <w:r w:rsidR="00B530C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包括</w:t>
                      </w:r>
                      <w:r w:rsidR="00B530C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实体词上位词</w:t>
                      </w:r>
                      <w:r w:rsidR="00B530C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B530C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上位词的层次结构</w:t>
                      </w:r>
                      <w:r w:rsidR="00B530C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6256E0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实体词同义词，实体间关系</w:t>
                      </w:r>
                      <w:r w:rsidR="00B530C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等信息</w:t>
                      </w:r>
                    </w:p>
                    <w:p w14:paraId="6203CB48" w14:textId="77777777" w:rsidR="00407CA4" w:rsidRDefault="00B530C8" w:rsidP="00407CA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工作：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动态加密技术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更新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的防爬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模块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；融入</w:t>
                      </w:r>
                      <w:r w:rsidR="00F70DA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实体同义词信息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完善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了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上位词查询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功能</w:t>
                      </w:r>
                      <w:r w:rsidR="004B71F0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目前正</w:t>
                      </w:r>
                      <w:r w:rsidR="00F066D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从百度百科爬取信息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 w:rsidR="00F70DA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补充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“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大词林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”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横向关系模块；对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“大词林”的</w:t>
                      </w:r>
                      <w:r w:rsidR="0001508D"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架构及其构建</w:t>
                      </w:r>
                      <w:r w:rsidR="0001508D"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过程</w:t>
                      </w:r>
                      <w:r w:rsidR="00F066D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较为熟悉</w:t>
                      </w:r>
                    </w:p>
                    <w:p w14:paraId="469A6C23" w14:textId="77777777" w:rsidR="00B530C8" w:rsidRPr="00407CA4" w:rsidRDefault="00B530C8" w:rsidP="00407CA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r w:rsidRPr="00407C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实体上位词的</w:t>
                      </w:r>
                      <w:r w:rsidRPr="00407CA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自动获取</w:t>
                      </w:r>
                    </w:p>
                    <w:p w14:paraId="2D335288" w14:textId="77777777" w:rsidR="00B530C8" w:rsidRDefault="00B530C8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</w:t>
                      </w:r>
                      <w:r w:rsidR="0084088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收集</w:t>
                      </w:r>
                      <w:r w:rsidR="0084088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词语</w:t>
                      </w:r>
                      <w:r w:rsidR="0084088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先验概率</w:t>
                      </w:r>
                      <w:r w:rsidR="003537F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84088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是否标题等</w:t>
                      </w:r>
                      <w:r w:rsidR="003537F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多种</w:t>
                      </w:r>
                      <w:r w:rsidR="0084088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特征，使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用SVM对</w:t>
                      </w:r>
                      <w:r w:rsidR="0084088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该词语是否</w:t>
                      </w:r>
                      <w:r w:rsidR="0084088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为实体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上位词进行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二分类</w:t>
                      </w:r>
                    </w:p>
                    <w:p w14:paraId="5E10F6CD" w14:textId="3B6406D2" w:rsidR="004B3020" w:rsidRPr="004B3020" w:rsidRDefault="00B530C8" w:rsidP="004B302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F03156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提出</w:t>
                      </w:r>
                      <w:r w:rsidR="00F0315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合理猜想以自动获取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SVM</w:t>
                      </w:r>
                      <w:r w:rsidR="007454A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训练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语料</w:t>
                      </w:r>
                    </w:p>
                    <w:p w14:paraId="73139B51" w14:textId="77777777" w:rsidR="007E068D" w:rsidRDefault="007E068D" w:rsidP="007E068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880" w:hangingChars="400" w:hanging="88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Pr="007E068D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Effective Deep Memory Networks for Distant Supervised Relation Extraction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                   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IJCAI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第五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CE792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 w:rsidR="00A2246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负责</w:t>
                      </w:r>
                      <w:r w:rsidR="00A2246B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实验部分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2016.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11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017.02</w:t>
                      </w:r>
                    </w:p>
                    <w:p w14:paraId="523A5CE6" w14:textId="77777777" w:rsidR="000E084C" w:rsidRDefault="007E068D" w:rsidP="000E084C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任务：给定两个实体以及若干与实体相关的句子，对实体间关系进行判别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（</w:t>
                      </w:r>
                      <w:r w:rsidR="00D011F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关系</w:t>
                      </w:r>
                      <w:r w:rsidR="00DA4B4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）</w:t>
                      </w:r>
                    </w:p>
                    <w:p w14:paraId="240AC1BE" w14:textId="77777777" w:rsidR="000E084C" w:rsidRDefault="00CE7927" w:rsidP="000E084C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使用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框架：theano</w:t>
                      </w:r>
                      <w:r w:rsidR="001C3E9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 w:rsidR="00C4322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="00C4322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技术：</w:t>
                      </w:r>
                      <w:r w:rsidR="00503734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深度</w:t>
                      </w:r>
                      <w:r w:rsidR="00503734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学习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、word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attention</w:t>
                      </w:r>
                      <w:r w:rsidR="00726113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</w:t>
                      </w:r>
                      <w:r w:rsidR="00726113"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relation attention</w:t>
                      </w:r>
                    </w:p>
                    <w:p w14:paraId="4BB755DD" w14:textId="77777777" w:rsidR="00987AA9" w:rsidRPr="000E084C" w:rsidRDefault="00CE7927" w:rsidP="000E084C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 w:rsidR="00987AA9" w:rsidRPr="000E084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创新</w:t>
                      </w:r>
                      <w:r w:rsidRPr="000E084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</w:p>
                    <w:p w14:paraId="5365CFD5" w14:textId="77777777" w:rsidR="00CE7927" w:rsidRDefault="00987AA9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1.CNN抽取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单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特征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形成embedding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表示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时</w:t>
                      </w:r>
                      <w:r w:rsidR="0092383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句子中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不同词对</w:t>
                      </w:r>
                      <w:r w:rsidR="00015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当前实体对</w:t>
                      </w:r>
                      <w:r w:rsidR="00015B2C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的</w:t>
                      </w:r>
                      <w:r w:rsidR="00015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影响</w:t>
                      </w:r>
                    </w:p>
                    <w:p w14:paraId="03E30256" w14:textId="77777777" w:rsidR="00171753" w:rsidRDefault="00171753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2.</w:t>
                      </w:r>
                      <w:r w:rsidR="00E640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将</w:t>
                      </w:r>
                      <w:r w:rsidR="00E640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笼统的多分类替换为针对某一类别的二分类</w:t>
                      </w:r>
                    </w:p>
                    <w:p w14:paraId="36DD5C8F" w14:textId="77777777" w:rsidR="00987AA9" w:rsidRDefault="00AA4EF5" w:rsidP="004B71F0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3</w:t>
                      </w:r>
                      <w:r w:rsidR="00987AA9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多个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句子embedding合成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entity</w:t>
                      </w:r>
                      <w:r w:rsidR="00C3164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pair表示时，</w:t>
                      </w:r>
                      <w:r w:rsidR="00C3164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加入</w:t>
                      </w:r>
                      <w:r w:rsidR="0017175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每个</w:t>
                      </w:r>
                      <w:r w:rsidR="00171753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句子对不同类别的分类影响</w:t>
                      </w:r>
                    </w:p>
                    <w:p w14:paraId="6534A015" w14:textId="77777777" w:rsidR="001E4A39" w:rsidRDefault="00EC19CC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论文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二</w:t>
                      </w:r>
                      <w:r w:rsidRPr="00EC19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：融入搜索引擎的启发式开放域三元组抽取</w:t>
                      </w:r>
                      <w:r w:rsidR="001E4A39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2EEE2012" w14:textId="77777777" w:rsidR="001E4A39" w:rsidRPr="001E4A39" w:rsidRDefault="001E4A39" w:rsidP="001E4A3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CCKS 2017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第一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作者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 xml:space="preserve">        2017.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03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-2</w:t>
                      </w:r>
                      <w:r w:rsidR="00095A1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</w:rPr>
                        <w:t>017.07</w:t>
                      </w:r>
                    </w:p>
                    <w:p w14:paraId="00510F3C" w14:textId="77777777" w:rsidR="00217AB4" w:rsidRDefault="00095A17" w:rsidP="00217AB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主要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任务</w:t>
                      </w:r>
                      <w:r w:rsidR="00CD22C5" w:rsidRPr="00281B1B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；</w:t>
                      </w:r>
                      <w:r w:rsidR="0054141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给定</w:t>
                      </w:r>
                      <w:r w:rsidR="0054141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一堆文本，从文本中提取实体关系三元组</w:t>
                      </w:r>
                    </w:p>
                    <w:p w14:paraId="40C22938" w14:textId="77777777" w:rsidR="009E56B5" w:rsidRPr="00217AB4" w:rsidRDefault="009E56B5" w:rsidP="00217AB4">
                      <w:pPr>
                        <w:pStyle w:val="a4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firstLine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17AB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方法</w:t>
                      </w:r>
                      <w:r w:rsidRPr="00217AB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</w:p>
                    <w:p w14:paraId="73B41A91" w14:textId="77777777" w:rsidR="00FB4398" w:rsidRDefault="009E56B5" w:rsidP="00FB4398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1.利用LTP</w:t>
                      </w:r>
                      <w:r w:rsidR="008C4A7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(</w:t>
                      </w:r>
                      <w:r w:rsidR="008C4A7E" w:rsidRPr="008C4A7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https://www.ltp-cloud.com/demo/)</w:t>
                      </w:r>
                      <w:r w:rsidR="008C4A7E" w:rsidRPr="008C4A7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句法</w:t>
                      </w:r>
                      <w:r w:rsidR="008C4A7E" w:rsidRPr="008C4A7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分析工具</w:t>
                      </w:r>
                      <w:r w:rsidR="008C4A7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，从满足</w:t>
                      </w:r>
                      <w:r w:rsidR="00BB0CB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定中</w:t>
                      </w:r>
                      <w:r w:rsidR="008C4A7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主谓宾、主谓动补</w:t>
                      </w:r>
                      <w:r w:rsidR="00BB0CB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、</w:t>
                      </w:r>
                      <w:r w:rsidR="00BB0CB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定语后置</w:t>
                      </w:r>
                      <w:r w:rsidR="00BB0CB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的句法中抽取候选三元组</w:t>
                      </w:r>
                    </w:p>
                    <w:p w14:paraId="5F6C1101" w14:textId="77777777" w:rsidR="00CD22C5" w:rsidRPr="00281B1B" w:rsidRDefault="00FB4398" w:rsidP="00FB4398">
                      <w:pPr>
                        <w:pStyle w:val="a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firstLineChars="0" w:firstLine="0"/>
                        <w:textAlignment w:val="baseline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2.利用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搜索引擎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搜索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实体间可能的关系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利用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tf*idf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筛选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关系词候选，利用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词向量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计算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关系词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与关系候选词的相似度作为置信度</w:t>
                      </w:r>
                      <w:r w:rsidR="00D26C9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，</w:t>
                      </w:r>
                      <w:r w:rsidR="00D26C9D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lang w:val="en-GB"/>
                        </w:rPr>
                        <w:t>进一步过滤</w:t>
                      </w: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C1CAD2" wp14:editId="538E96C1">
                <wp:simplePos x="0" y="0"/>
                <wp:positionH relativeFrom="column">
                  <wp:posOffset>-589915</wp:posOffset>
                </wp:positionH>
                <wp:positionV relativeFrom="paragraph">
                  <wp:posOffset>1848485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8121" y="37688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181" y="0"/>
                            <a:ext cx="131254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5E714" w14:textId="77777777" w:rsidR="00FD571F" w:rsidRDefault="007C7915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31624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1CAD2" id="_x7ec4__x5408__x0020_56" o:spid="_x0000_s1036" style="position:absolute;left:0;text-align:left;margin-left:-46.45pt;margin-top:145.55pt;width:500.85pt;height:32.1pt;z-index:251644928" coordsize="6360888,407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">
                <v:line id="_x76f4__x63a5__x8fde__x63a5__x7b26__x0020_49" o:spid="_x0000_s1037" style="position:absolute;visibility:visible;mso-wrap-style:square" from="108121,376882" to="6360888,376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DwbsUAAADbAAAADwAAAGRycy9kb3ducmV2LnhtbESPW2sCMRSE3wv+h3CEvtWstnhZjaKF&#10;xfog4uUHHDdnL7o5WTZRt//eCIU+DjPzDTNbtKYSd2pcaVlBvxeBIE6tLjlXcDomH2MQziNrrCyT&#10;gl9ysJh33mYYa/vgPd0PPhcBwi5GBYX3dSylSwsy6Hq2Jg5eZhuDPsgml7rBR4CbSg6iaCgNlhwW&#10;Cqzpu6D0ergZBWl2Tvaf6z6vruvRdre5XZJVdlHqvdsupyA8tf4//Nf+0Qq+JvD6En6AnD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DwbsUAAADbAAAADwAAAAAAAAAA&#10;AAAAAAChAgAAZHJzL2Rvd25yZXYueG1sUEsFBgAAAAAEAAQA+QAAAJMDAAAAAA==&#10;" strokecolor="#27799b" strokeweight="1.5pt">
                  <v:stroke joinstyle="miter"/>
                </v:line>
                <v:shape id="_x6587__x672c__x6846__x0020_24" o:spid="_x0000_s1038" type="#_x0000_t202" style="position:absolute;left:284181;width:131254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175E714" w14:textId="77777777" w:rsidR="00FD571F" w:rsidRDefault="007C7915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项目</w:t>
                        </w:r>
                        <w:r w:rsidR="00316244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oval id="_x692d__x5706__x0020_24" o:spid="_x0000_s1039" style="position:absolute;top:46338;width:218336;height:218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LorwwAA&#10;ANsAAAAPAAAAZHJzL2Rvd25yZXYueG1sRI9BawIxFITvgv8hPKE3TSrF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NLor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30" o:spid="_x0000_s1040" style="position:absolute;left:80319;top:352168;width:55678;height:556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Hr3wwAA&#10;ANsAAAAPAAAAZHJzL2Rvd25yZXYueG1sRE9Na8JAEL0L/odlCr1I3agoIbqKCIUWrFDrxduYHZPQ&#10;7GzITjXNr+8ehB4f73u16VytbtSGyrOByTgBRZx7W3Fh4PT1+pKCCoJssfZMBn4pwGY9HKwws/7O&#10;n3Q7SqFiCIcMDZQiTaZ1yEtyGMa+IY7c1bcOJcK20LbFewx3tZ4myUI7rDg2lNjQrqT8+/jjDHTv&#10;su8/zvN+kkp6Oe2mh34xGhnz/NRtl6CEOvkXP9xv1sAsro9f4g/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nHr3wwAAANsAAAAPAAAAAAAAAAAAAAAAAJcCAABkcnMvZG93&#10;bnJldi54bWxQSwUGAAAAAAQABAD1AAAAhwMAAAAA&#10;" fillcolor="#27799b" strokecolor="white [3212]" strokeweight="1pt">
                  <v:stroke joinstyle="miter"/>
                </v:oval>
                <v:shape id="_x0000_s1041" style="position:absolute;left:67962;top:83409;width:79962;height:152310;visibility:visible;mso-wrap-style:square;v-text-anchor:middle" coordsize="3389,64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cDHxgAA&#10;ANsAAAAPAAAAZHJzL2Rvd25yZXYueG1sRI/dasJAFITvC77DcoTeFN1Y8Yc0GymCICkINSq9PGRP&#10;k7TZsyG7xvTtuwWhl8PMfMMkm8E0oqfO1ZYVzKYRCOLC6ppLBad8N1mDcB5ZY2OZFPyQg006ekgw&#10;1vbG79QffSkChF2MCirv21hKV1Rk0E1tSxy8T9sZ9EF2pdQd3gLcNPI5ipbSYM1hocKWthUV38er&#10;UXB++vB9phd2Nxzqy9c+e8vO+Uqpx/Hw+gLC0+D/w/f2XiuYL+DvS/gBMv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ycDHxgAAANsAAAAPAAAAAAAAAAAAAAAAAJcCAABkcnMv&#10;ZG93bnJldi54bWxQSwUGAAAAAAQABAD1AAAAigMAAAAA&#10;" path="m2768,437l2764,483,2752,515,2735,555,2713,607,2687,669,2653,742,2615,823,2573,910,2524,1003,2499,1051,2471,1100,2443,1148,2414,1198,2383,1247,2352,1296,2320,1345,2286,1393,2253,1441,2217,1488,2181,1534,2144,1578,2106,1622,2067,1662,3389,4771,1695,6457,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,1685,,1730,1,1778,4,1825,8,1873,14,1922,22,1971,31,2020,43,2071,56,2122,71,2173,88,2225,108,2278,130,2330,154,2383,180,2437,209,2492,240,2546,274,2601,311,2656,350,2712,392,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0D3D2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03A5A5C" wp14:editId="79A932A4">
                <wp:simplePos x="0" y="0"/>
                <wp:positionH relativeFrom="column">
                  <wp:posOffset>-304800</wp:posOffset>
                </wp:positionH>
                <wp:positionV relativeFrom="paragraph">
                  <wp:posOffset>1348740</wp:posOffset>
                </wp:positionV>
                <wp:extent cx="6259830" cy="59055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90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6D454" w14:textId="77777777" w:rsidR="00544912" w:rsidRDefault="00544912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2013.09—2017.06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工业大学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工程</w:t>
                            </w:r>
                          </w:p>
                          <w:p w14:paraId="196C5B7B" w14:textId="77777777" w:rsidR="00CD22C5" w:rsidRPr="00281B1B" w:rsidRDefault="00321461" w:rsidP="00CD22C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2017</w:t>
                            </w:r>
                            <w:r w:rsidR="00CD22C5" w:rsidRPr="00281B1B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.09—</w:t>
                            </w:r>
                            <w:r w:rsidR="00EF32F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至今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32F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研究生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8CC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哈尔滨工业大学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46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478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746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4491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计算机技术</w:t>
                            </w:r>
                          </w:p>
                          <w:p w14:paraId="6CFE43AA" w14:textId="77777777" w:rsidR="00CD22C5" w:rsidRPr="00281B1B" w:rsidRDefault="004A5C5B" w:rsidP="00A7461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6C39F" w14:textId="77777777" w:rsidR="00FD571F" w:rsidRPr="00281B1B" w:rsidRDefault="00FD57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5A5C" id="_x6587__x672c__x6846__x0020_37" o:spid="_x0000_s1042" type="#_x0000_t202" style="position:absolute;left:0;text-align:left;margin-left:-24pt;margin-top:106.2pt;width:492.9pt;height:46.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" filled="f" stroked="f">
                <v:textbox>
                  <w:txbxContent>
                    <w:p w14:paraId="13E6D454" w14:textId="77777777" w:rsidR="00544912" w:rsidRDefault="00544912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2013.09—2017.06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本科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工业大学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工程</w:t>
                      </w:r>
                    </w:p>
                    <w:p w14:paraId="196C5B7B" w14:textId="77777777" w:rsidR="00CD22C5" w:rsidRPr="00281B1B" w:rsidRDefault="00321461" w:rsidP="00CD22C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2017</w:t>
                      </w:r>
                      <w:r w:rsidR="00CD22C5" w:rsidRPr="00281B1B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.09—</w:t>
                      </w:r>
                      <w:r w:rsidR="00EF32F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至今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EF32F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研究生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078CC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哈尔滨工业大学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A746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C94785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A746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54491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计算机技术</w:t>
                      </w:r>
                    </w:p>
                    <w:p w14:paraId="6CFE43AA" w14:textId="77777777" w:rsidR="00CD22C5" w:rsidRPr="00281B1B" w:rsidRDefault="004A5C5B" w:rsidP="00A7461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7176C39F" w14:textId="77777777" w:rsidR="00FD571F" w:rsidRPr="00281B1B" w:rsidRDefault="00FD57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D2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08B8C2" wp14:editId="48A4DBFE">
                <wp:simplePos x="0" y="0"/>
                <wp:positionH relativeFrom="column">
                  <wp:posOffset>-593090</wp:posOffset>
                </wp:positionH>
                <wp:positionV relativeFrom="paragraph">
                  <wp:posOffset>979805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188" y="0"/>
                            <a:ext cx="203967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B7B6E" w14:textId="77777777" w:rsidR="00FD571F" w:rsidRDefault="00316244">
                              <w:pPr>
                                <w:pStyle w:val="a3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8B8C2" id="_x7ec4__x5408__x0020_57" o:spid="_x0000_s1043" style="position:absolute;left:0;text-align:left;margin-left:-46.7pt;margin-top:77.15pt;width:500.85pt;height:31.4pt;z-index:251642880" coordsize="6360966,398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">
                <v:line id="_x76f4__x63a5__x8fde__x63a5__x7b26__x0020_48" o:spid="_x0000_s1044" style="position:absolute;visibility:visible;mso-wrap-style:square" from="108121,373792" to="6360966,373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xV9cEAAADbAAAADwAAAGRycy9kb3ducmV2LnhtbERPy4rCMBTdC/MP4Q6409RRnKEaZRSK&#10;uhCpMx9wbW4f2tyUJmr9e7MQXB7Oe77sTC1u1LrKsoLRMAJBnFldcaHg/y8Z/IBwHlljbZkUPMjB&#10;cvHRm2Os7Z1Tuh19IUIIuxgVlN43sZQuK8mgG9qGOHC5bQ36ANtC6hbvIdzU8iuKptJgxaGhxIbW&#10;JWWX49UoyPJTko43I15dNt/7w+56Tlb5Wan+Z/c7A+Gp82/xy73VCiZhbPgSfoB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4bFX1wQAAANsAAAAPAAAAAAAAAAAAAAAA&#10;AKECAABkcnMvZG93bnJldi54bWxQSwUGAAAAAAQABAD5AAAAjwMAAAAA&#10;" strokecolor="#27799b" strokeweight="1.5pt">
                  <v:stroke joinstyle="miter"/>
                </v:line>
                <v:shape id="_x6587__x672c__x6846__x0020_36" o:spid="_x0000_s1045" type="#_x0000_t202" style="position:absolute;left:284188;width:203967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2CFB7B6E" w14:textId="77777777" w:rsidR="00FD571F" w:rsidRDefault="00316244">
                        <w:pPr>
                          <w:pStyle w:val="a3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_x692d__x5706__x0020_23" o:spid="_x0000_s1046" style="position:absolute;top:43249;width:218440;height:21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SJfwwAA&#10;ANsAAAAPAAAAZHJzL2Rvd25yZXYueG1sRI9BawIxFITvgv8hPKE3TWrBytYoRRDFeukq4vGxeW6W&#10;bl6WTVzXf98IhR6HmfmGWax6V4uO2lB51vA6USCIC28qLjWcjpvxHESIyAZrz6ThQQFWy+FggZnx&#10;d/6mLo+lSBAOGWqwMTaZlKGw5DBMfEOcvKtvHcYk21KaFu8J7mo5VWomHVacFiw2tLZU/OQ3p2F/&#10;mh267v26tViczforVxdTK61fRv3nB4hIffwP/7V3RsP0DZ5f0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3SJfwwAAANsAAAAPAAAAAAAAAAAAAAAAAJcCAABkcnMvZG93&#10;bnJldi54bWxQSwUGAAAAAAQABAD1AAAAhwMAAAAA&#10;" fillcolor="#27799b" strokecolor="#27799b" strokeweight="1pt">
                  <v:stroke joinstyle="miter"/>
                </v:oval>
                <v:oval id="_x692d__x5706__x0020_29" o:spid="_x0000_s1047" style="position:absolute;left:80319;top:342900;width:55880;height:55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0W3xwAA&#10;ANsAAAAPAAAAZHJzL2Rvd25yZXYueG1sRI9fS8NAEMTfC36HYwVfir000BJjr0UKgkIt9M+Lb2tu&#10;TYK5vZBb25hP7xUKfRxm5jfMYtW7Rp2oC7VnA9NJAoq48Lbm0sDx8PqYgQqCbLHxTAb+KMBqeTda&#10;YG79mXd02kupIoRDjgYqkTbXOhQVOQwT3xJH79t3DiXKrtS2w3OEu0anSTLXDmuOCxW2tK6o+Nn/&#10;OgP9u2yGj8/ZMM0k+zqu0+0wH4+NebjvX55BCfVyC1/bb9ZA+gSXL/EH6OU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39Ft8cAAADbAAAADwAAAAAAAAAAAAAAAACXAgAAZHJz&#10;L2Rvd25yZXYueG1sUEsFBgAAAAAEAAQA9QAAAIsDAAAAAA==&#10;" fillcolor="#27799b" strokecolor="white [3212]" strokeweight="1pt">
                  <v:stroke joinstyle="miter"/>
                </v:oval>
                <v:shape id="Freeform_x0020_142" o:spid="_x0000_s1048" style="position:absolute;left:33981;top:101944;width:157480;height:109855;visibility:visible;mso-wrap-style:square;v-text-anchor:top" coordsize="263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ClixQAA&#10;ANsAAAAPAAAAZHJzL2Rvd25yZXYueG1sRI9ba8JAFITfhf6H5Qi+6cZLRaOrFEFsffJS6ushe5oN&#10;zZ4N2W0S/31XKPg4zMw3zHrb2VI0VPvCsYLxKAFBnDldcK7g87ofLkD4gKyxdEwK7uRhu3nprTHV&#10;ruUzNZeQiwhhn6ICE0KVSukzQxb9yFXE0ft2tcUQZZ1LXWMb4baUkySZS4sFxwWDFe0MZT+XX6vg&#10;tJsev16Xy/niYG6Hpm26jwmelRr0u7cViEBdeIb/2+9awXQGjy/xB8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KWLFAAAA2wAAAA8AAAAAAAAAAAAAAAAAlwIAAGRycy9k&#10;b3ducmV2LnhtbFBLBQYAAAAABAAEAPUAAACJAwAAAAA=&#10;" path="m255,42c140,2,140,2,140,2,133,,134,,127,2,11,42,11,42,11,42,3,44,3,49,11,51,38,61,38,61,38,61,26,73,25,85,25,99,20,101,17,106,17,111,17,116,20,120,24,122,22,137,16,153,,173,8,179,12,181,19,184,42,174,39,147,37,121,40,119,42,115,42,111,42,106,40,102,36,100,37,86,40,74,50,66,50,65,51,65,51,65,131,33,131,33,131,33,134,32,137,33,138,36,138,36,138,36,138,36,139,39,138,43,135,44,68,71,68,71,68,71,128,91,128,91,128,91,135,94,134,94,141,91,256,52,256,52,256,52,263,49,263,45,255,42,255,42,255,42,255,42xm128,106c55,82,55,82,55,82,55,100,55,100,55,100,59,104,61,109,61,114,61,119,59,124,56,127,57,130,59,133,61,134,104,157,162,157,209,131,213,129,215,125,215,121,215,81,215,81,215,81,141,106,141,106,141,106,133,109,135,109,128,106,128,106,128,106,128,106xm128,106c128,106,128,106,128,106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8804D" wp14:editId="307F12CB">
                <wp:simplePos x="0" y="0"/>
                <wp:positionH relativeFrom="column">
                  <wp:posOffset>3917315</wp:posOffset>
                </wp:positionH>
                <wp:positionV relativeFrom="paragraph">
                  <wp:posOffset>459740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1F90083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08.45pt;margin-top:36.2pt;width:10.95pt;height: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" adj="5390,24991" fillcolor="#27799b" stroked="f" strokeweight="1pt"/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0C34D" wp14:editId="36511460">
                <wp:simplePos x="0" y="0"/>
                <wp:positionH relativeFrom="column">
                  <wp:posOffset>3898900</wp:posOffset>
                </wp:positionH>
                <wp:positionV relativeFrom="paragraph">
                  <wp:posOffset>711200</wp:posOffset>
                </wp:positionV>
                <wp:extent cx="177165" cy="130175"/>
                <wp:effectExtent l="0" t="0" r="0" b="3175"/>
                <wp:wrapNone/>
                <wp:docPr id="5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130175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62E9" id="Freeform 99" o:spid="_x0000_s1026" style="position:absolute;left:0;text-align:left;margin-left:307pt;margin-top:56pt;width:13.9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2e74b5 [2404]" stroked="f">
                <v:path arrowok="t" o:connecttype="custom" o:connectlocs="9503,71850;2715,104816;9503,98054;13576,108197;17649,98054;23758,104816;17649,71850;46158,70159;46158,108197;46158,109043;89601,130175;133722,109043;133722,108197;133722,70159;176486,47336;92316,845;7467,37193;7467,52408;47516,53253;29188,44800;150692,44800;119468,43110;60413,43110;125577,95518;119468,91292;60413,91292;54303,60016;89601,47336;125577,60016;116752,101435;125577,108197;125577,108197;89601,120031;54303,108197;54303,108197;89601,96363" o:connectangles="0,0,0,0,0,0,0,0,0,0,0,0,0,0,0,0,0,0,0,0,0,0,0,0,0,0,0,0,0,0,0,0,0,0,0,0"/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77194" wp14:editId="6A1D1846">
                <wp:simplePos x="0" y="0"/>
                <wp:positionH relativeFrom="column">
                  <wp:posOffset>4040505</wp:posOffset>
                </wp:positionH>
                <wp:positionV relativeFrom="paragraph">
                  <wp:posOffset>306033</wp:posOffset>
                </wp:positionV>
                <wp:extent cx="160020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E7BBD2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年龄</w:t>
                            </w:r>
                            <w:r w:rsidR="000E4D68" w:rsidRPr="00281B1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(2019</w:t>
                            </w:r>
                            <w:r w:rsidR="00053E1A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年</w:t>
                            </w:r>
                            <w:r w:rsidR="001715E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毕业</w:t>
                            </w:r>
                            <w:r w:rsidR="006712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1D1CDD" w14:textId="77777777" w:rsidR="00FD571F" w:rsidRPr="00281B1B" w:rsidRDefault="00316244">
                            <w:pPr>
                              <w:pStyle w:val="a3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</w:t>
                            </w:r>
                            <w:r w:rsidR="00A7461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 w:rsidR="00A5113B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77194" id="_x6587__x672c__x6846__x0020_72" o:spid="_x0000_s1049" type="#_x0000_t202" style="position:absolute;left:0;text-align:left;margin-left:318.15pt;margin-top:24.1pt;width:126pt;height:4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" filled="f" stroked="f">
                <v:textbox style="mso-fit-shape-to-text:t">
                  <w:txbxContent>
                    <w:p w14:paraId="0FE7BBD2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年龄</w:t>
                      </w:r>
                      <w:r w:rsidR="000E4D68" w:rsidRPr="00281B1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(2019</w:t>
                      </w:r>
                      <w:r w:rsidR="00053E1A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年</w:t>
                      </w:r>
                      <w:r w:rsidR="001715E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毕业</w:t>
                      </w:r>
                      <w:r w:rsidR="006712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481D1CDD" w14:textId="77777777" w:rsidR="00FD571F" w:rsidRPr="00281B1B" w:rsidRDefault="00316244">
                      <w:pPr>
                        <w:pStyle w:val="a3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</w:t>
                      </w:r>
                      <w:r w:rsidR="00A7461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r w:rsidR="00A5113B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3929A4" wp14:editId="20FF6E38">
                <wp:simplePos x="0" y="0"/>
                <wp:positionH relativeFrom="column">
                  <wp:posOffset>1118235</wp:posOffset>
                </wp:positionH>
                <wp:positionV relativeFrom="paragraph">
                  <wp:posOffset>456353</wp:posOffset>
                </wp:positionV>
                <wp:extent cx="114300" cy="118110"/>
                <wp:effectExtent l="0" t="0" r="0" b="0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0D9B4" w14:textId="77777777" w:rsidR="00FE70B4" w:rsidRDefault="00FE70B4" w:rsidP="00FE7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93929A4" id="_x0000_s1050" style="position:absolute;left:0;text-align:left;margin-left:88.05pt;margin-top:35.95pt;width:9pt;height: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" adj="-11796480,,5400" path="m86,38c88,40,90,43,90,46,90,83,90,83,90,83,90,88,86,93,81,93,9,93,9,93,9,93,4,93,,88,,83,,46,,46,,46,,44,1,41,2,40,2,40,2,40,2,40,2,40,2,40,2,40,2,39,2,39,3,39,39,3,39,3,39,3,43,,46,,50,3,86,38,86,38,86,38xm15,30c15,52,15,52,15,52,45,75,45,75,45,75,72,54,72,54,72,54,72,30,72,30,72,30,15,30,15,30,15,30xm25,35c25,39,25,39,25,39,63,39,63,39,63,39,63,35,63,35,63,35,25,35,25,35,25,35xm25,51c25,55,25,55,25,55,63,55,63,55,63,55,63,51,63,51,63,51,25,51,25,51,25,51xm25,43c25,47,25,47,25,47,63,47,63,47,63,47,63,43,63,43,63,43,25,43,25,43,25,43xm10,87c28,69,28,69,28,69,28,69,28,68,28,67,27,66,26,66,25,67,7,84,7,84,7,84,6,85,6,86,7,87,8,87,9,87,10,87xm84,84c66,67,66,67,66,67,65,66,64,66,63,67,62,68,62,69,63,69,81,87,81,87,81,87,82,87,83,87,84,87,85,86,85,85,84,84xe" fillcolor="#27799b" stroked="f">
                <v:stroke joinstyle="miter"/>
                <v:formulas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90,93"/>
                <v:textbox>
                  <w:txbxContent>
                    <w:p w14:paraId="4D60D9B4" w14:textId="77777777" w:rsidR="00FE70B4" w:rsidRDefault="00FE70B4" w:rsidP="00FE7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3414B8" wp14:editId="230B7711">
                <wp:simplePos x="0" y="0"/>
                <wp:positionH relativeFrom="column">
                  <wp:posOffset>1089660</wp:posOffset>
                </wp:positionH>
                <wp:positionV relativeFrom="paragraph">
                  <wp:posOffset>-285538</wp:posOffset>
                </wp:positionV>
                <wp:extent cx="4684395" cy="5359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3930D" w14:textId="77777777" w:rsidR="00FD571F" w:rsidRDefault="0086397D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刘勇杰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14B8" id="_x6587__x672c__x6846__x0020_17" o:spid="_x0000_s1051" type="#_x0000_t202" style="position:absolute;left:0;text-align:left;margin-left:85.8pt;margin-top:-22.45pt;width:368.85pt;height:42.2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" filled="f" stroked="f">
                <v:textbox style="mso-fit-shape-to-text:t">
                  <w:txbxContent>
                    <w:p w14:paraId="09F3930D" w14:textId="77777777" w:rsidR="00FD571F" w:rsidRDefault="0086397D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刘勇杰</w:t>
                      </w:r>
                    </w:p>
                  </w:txbxContent>
                </v:textbox>
              </v:shape>
            </w:pict>
          </mc:Fallback>
        </mc:AlternateContent>
      </w:r>
      <w:r w:rsidR="0086397D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9E37EB4" wp14:editId="77807A5B">
                <wp:simplePos x="0" y="0"/>
                <wp:positionH relativeFrom="column">
                  <wp:posOffset>201930</wp:posOffset>
                </wp:positionH>
                <wp:positionV relativeFrom="paragraph">
                  <wp:posOffset>265853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8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629E" id="直接连接符 10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0.95pt" to="450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" strokecolor="#27799b" strokeweight="1pt">
                <v:stroke joinstyle="miter"/>
              </v:line>
            </w:pict>
          </mc:Fallback>
        </mc:AlternateContent>
      </w:r>
      <w:r w:rsidR="0086397D">
        <w:rPr>
          <w:noProof/>
        </w:rPr>
        <w:drawing>
          <wp:anchor distT="0" distB="0" distL="114300" distR="114300" simplePos="0" relativeHeight="251613184" behindDoc="0" locked="0" layoutInCell="1" allowOverlap="1" wp14:anchorId="16E2F364" wp14:editId="1BA00066">
            <wp:simplePos x="0" y="0"/>
            <wp:positionH relativeFrom="column">
              <wp:posOffset>-543560</wp:posOffset>
            </wp:positionH>
            <wp:positionV relativeFrom="paragraph">
              <wp:posOffset>-382693</wp:posOffset>
            </wp:positionV>
            <wp:extent cx="1320800" cy="1320800"/>
            <wp:effectExtent l="38100" t="38100" r="31750" b="317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ln w="38100">
                      <a:solidFill>
                        <a:srgbClr val="27799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180" w:rsidRPr="001B1180">
        <w:rPr>
          <w:noProof/>
        </w:rPr>
        <w:drawing>
          <wp:inline distT="0" distB="0" distL="0" distR="0" wp14:anchorId="643BFDF4" wp14:editId="6C8A5C9E">
            <wp:extent cx="2857500" cy="2857500"/>
            <wp:effectExtent l="0" t="0" r="0" b="0"/>
            <wp:docPr id="18" name="图片 18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180" w:rsidRPr="001B1180">
        <w:rPr>
          <w:noProof/>
        </w:rPr>
        <w:drawing>
          <wp:inline distT="0" distB="0" distL="0" distR="0" wp14:anchorId="13101795" wp14:editId="6B655E1B">
            <wp:extent cx="2857500" cy="2857500"/>
            <wp:effectExtent l="0" t="0" r="0" b="0"/>
            <wp:docPr id="31" name="图片 31" descr="C:\Users\yongjie\Desktop\生活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ngjie\Desktop\生活照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AD82DBE" wp14:editId="425F9649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665" cy="621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8B91" id="直接连接符 53" o:spid="_x0000_s1026" style="position:absolute;left:0;text-align:left;rotation:180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702.3pt" to="489.6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153433" wp14:editId="108085E3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6005" cy="1056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348D" id="直接连接符 54" o:spid="_x0000_s1026" style="position:absolute;left:0;text-align:left;rotation:180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668.5pt" to="489.65pt,7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" strokecolor="white [3212]" strokeweight=".5pt">
                <v:stroke dashstyle="dash" joinstyle="miter"/>
              </v:line>
            </w:pict>
          </mc:Fallback>
        </mc:AlternateContent>
      </w:r>
      <w:r w:rsidR="000E4D68">
        <w:rPr>
          <w:noProof/>
        </w:rPr>
        <w:drawing>
          <wp:anchor distT="0" distB="0" distL="114300" distR="114300" simplePos="0" relativeHeight="251602944" behindDoc="0" locked="0" layoutInCell="1" allowOverlap="1" wp14:anchorId="2D9D0485" wp14:editId="7BC33ED9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4F178D" wp14:editId="5147347E">
                <wp:simplePos x="0" y="0"/>
                <wp:positionH relativeFrom="column">
                  <wp:posOffset>-857885</wp:posOffset>
                </wp:positionH>
                <wp:positionV relativeFrom="paragraph">
                  <wp:posOffset>-565150</wp:posOffset>
                </wp:positionV>
                <wp:extent cx="7007860" cy="10044430"/>
                <wp:effectExtent l="323850" t="361950" r="326390" b="3575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7CFD83" id="矩形 4" o:spid="_x0000_s1026" style="position:absolute;left:0;text-align:left;margin-left:-67.55pt;margin-top:-44.5pt;width:551.8pt;height:790.9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0E4D6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3B5AF6C" wp14:editId="5C17A06B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75" cy="396240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518144" id="梯形 5" o:spid="_x0000_s1026" style="position:absolute;left:0;text-align:left;margin-left:393.95pt;margin-top:702.6pt;width:126.25pt;height:31.2pt;rotation:45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7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" path="m,396240l392892,r817591,l1603375,396240,,396240xe" fillcolor="#0d465e" stroked="f" strokeweight="1pt">
                <v:fill color2="#1e7da4" rotate="t" focusposition="1,1" focussize="" colors="0 #0d465e;.5 #186889;1 #1e7da4" focus="100%" type="gradientRadial"/>
                <v:stroke joinstyle="miter"/>
                <v:shadow on="t" type="perspective" color="black" opacity="26214f" offset="0,0" matrix="66847f,,,66847f"/>
                <v:path arrowok="t" o:connecttype="custom" o:connectlocs="0,396240;392892,0;1210483,0;1603375,396240;0,396240" o:connectangles="0,0,0,0,0"/>
              </v:shape>
            </w:pict>
          </mc:Fallback>
        </mc:AlternateContent>
      </w:r>
    </w:p>
    <w:sectPr w:rsidR="00FD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56D5D" w14:textId="77777777" w:rsidR="001142CC" w:rsidRDefault="001142CC" w:rsidP="008134FB">
      <w:r>
        <w:separator/>
      </w:r>
    </w:p>
  </w:endnote>
  <w:endnote w:type="continuationSeparator" w:id="0">
    <w:p w14:paraId="0637B6CD" w14:textId="77777777" w:rsidR="001142CC" w:rsidRDefault="001142CC" w:rsidP="0081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EB718" w14:textId="77777777" w:rsidR="001142CC" w:rsidRDefault="001142CC" w:rsidP="008134FB">
      <w:r>
        <w:separator/>
      </w:r>
    </w:p>
  </w:footnote>
  <w:footnote w:type="continuationSeparator" w:id="0">
    <w:p w14:paraId="064321CA" w14:textId="77777777" w:rsidR="001142CC" w:rsidRDefault="001142CC" w:rsidP="00813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6D47"/>
    <w:multiLevelType w:val="hybridMultilevel"/>
    <w:tmpl w:val="FB7A4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A15FDB"/>
    <w:multiLevelType w:val="hybridMultilevel"/>
    <w:tmpl w:val="5C28D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CF7B08"/>
    <w:multiLevelType w:val="hybridMultilevel"/>
    <w:tmpl w:val="83F4C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CD3008"/>
    <w:multiLevelType w:val="hybridMultilevel"/>
    <w:tmpl w:val="CF989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97B7E"/>
    <w:rsid w:val="0001508D"/>
    <w:rsid w:val="00015B2C"/>
    <w:rsid w:val="00027376"/>
    <w:rsid w:val="000439A6"/>
    <w:rsid w:val="000510D2"/>
    <w:rsid w:val="00053E1A"/>
    <w:rsid w:val="00095A17"/>
    <w:rsid w:val="000D3D24"/>
    <w:rsid w:val="000D6B2A"/>
    <w:rsid w:val="000E084C"/>
    <w:rsid w:val="000E4323"/>
    <w:rsid w:val="000E4D68"/>
    <w:rsid w:val="001142CC"/>
    <w:rsid w:val="0012628E"/>
    <w:rsid w:val="001527D9"/>
    <w:rsid w:val="001715EE"/>
    <w:rsid w:val="00171753"/>
    <w:rsid w:val="00187D45"/>
    <w:rsid w:val="001B1180"/>
    <w:rsid w:val="001C3E91"/>
    <w:rsid w:val="001E4A39"/>
    <w:rsid w:val="001E52B1"/>
    <w:rsid w:val="00217AB4"/>
    <w:rsid w:val="00224D7F"/>
    <w:rsid w:val="00266F56"/>
    <w:rsid w:val="00281B1B"/>
    <w:rsid w:val="00291E15"/>
    <w:rsid w:val="002F5A94"/>
    <w:rsid w:val="00316244"/>
    <w:rsid w:val="00321461"/>
    <w:rsid w:val="00352B94"/>
    <w:rsid w:val="003537FE"/>
    <w:rsid w:val="003B6E94"/>
    <w:rsid w:val="003E2A5A"/>
    <w:rsid w:val="003F672E"/>
    <w:rsid w:val="00407CA4"/>
    <w:rsid w:val="004153EB"/>
    <w:rsid w:val="00430BE4"/>
    <w:rsid w:val="00490E26"/>
    <w:rsid w:val="004A5C5B"/>
    <w:rsid w:val="004B3020"/>
    <w:rsid w:val="004B71F0"/>
    <w:rsid w:val="004D5D26"/>
    <w:rsid w:val="00503734"/>
    <w:rsid w:val="005337E5"/>
    <w:rsid w:val="00533E73"/>
    <w:rsid w:val="00541418"/>
    <w:rsid w:val="00544912"/>
    <w:rsid w:val="00576C6D"/>
    <w:rsid w:val="00587C89"/>
    <w:rsid w:val="005F459A"/>
    <w:rsid w:val="006256E0"/>
    <w:rsid w:val="00671227"/>
    <w:rsid w:val="00684EFD"/>
    <w:rsid w:val="006C081D"/>
    <w:rsid w:val="006E242D"/>
    <w:rsid w:val="006E7C95"/>
    <w:rsid w:val="00700B87"/>
    <w:rsid w:val="00726113"/>
    <w:rsid w:val="007454A4"/>
    <w:rsid w:val="00755144"/>
    <w:rsid w:val="0078006C"/>
    <w:rsid w:val="007A3A0E"/>
    <w:rsid w:val="007B5AFC"/>
    <w:rsid w:val="007C7915"/>
    <w:rsid w:val="007E068D"/>
    <w:rsid w:val="008134FB"/>
    <w:rsid w:val="00816866"/>
    <w:rsid w:val="00835CC4"/>
    <w:rsid w:val="0083704A"/>
    <w:rsid w:val="0084088E"/>
    <w:rsid w:val="0084735C"/>
    <w:rsid w:val="008615C6"/>
    <w:rsid w:val="0086397D"/>
    <w:rsid w:val="00872676"/>
    <w:rsid w:val="00886BB3"/>
    <w:rsid w:val="008B2012"/>
    <w:rsid w:val="008C4A7E"/>
    <w:rsid w:val="008F1FA5"/>
    <w:rsid w:val="008F6AED"/>
    <w:rsid w:val="0091727F"/>
    <w:rsid w:val="0092383B"/>
    <w:rsid w:val="00945EA0"/>
    <w:rsid w:val="00953343"/>
    <w:rsid w:val="00964ECB"/>
    <w:rsid w:val="00987AA9"/>
    <w:rsid w:val="009B70A1"/>
    <w:rsid w:val="009E56B5"/>
    <w:rsid w:val="00A2246B"/>
    <w:rsid w:val="00A5113B"/>
    <w:rsid w:val="00A7461E"/>
    <w:rsid w:val="00A76786"/>
    <w:rsid w:val="00A828A6"/>
    <w:rsid w:val="00AA4EF5"/>
    <w:rsid w:val="00AA7942"/>
    <w:rsid w:val="00AC0351"/>
    <w:rsid w:val="00AC5C89"/>
    <w:rsid w:val="00AD463B"/>
    <w:rsid w:val="00AE5C9B"/>
    <w:rsid w:val="00B078CC"/>
    <w:rsid w:val="00B43425"/>
    <w:rsid w:val="00B530C8"/>
    <w:rsid w:val="00B806F1"/>
    <w:rsid w:val="00BB0CBD"/>
    <w:rsid w:val="00BE4EE5"/>
    <w:rsid w:val="00C31648"/>
    <w:rsid w:val="00C43224"/>
    <w:rsid w:val="00C94785"/>
    <w:rsid w:val="00CD22C5"/>
    <w:rsid w:val="00CE5BE3"/>
    <w:rsid w:val="00CE7927"/>
    <w:rsid w:val="00D011FB"/>
    <w:rsid w:val="00D022F2"/>
    <w:rsid w:val="00D26C9D"/>
    <w:rsid w:val="00DA4B43"/>
    <w:rsid w:val="00DA60C5"/>
    <w:rsid w:val="00DB6ED9"/>
    <w:rsid w:val="00DC1BBA"/>
    <w:rsid w:val="00E07B5D"/>
    <w:rsid w:val="00E5036F"/>
    <w:rsid w:val="00E64028"/>
    <w:rsid w:val="00E725C7"/>
    <w:rsid w:val="00E85654"/>
    <w:rsid w:val="00E87F51"/>
    <w:rsid w:val="00E9202A"/>
    <w:rsid w:val="00E92906"/>
    <w:rsid w:val="00EA0124"/>
    <w:rsid w:val="00EB0D45"/>
    <w:rsid w:val="00EC19CC"/>
    <w:rsid w:val="00EF32FE"/>
    <w:rsid w:val="00F03156"/>
    <w:rsid w:val="00F066D7"/>
    <w:rsid w:val="00F56725"/>
    <w:rsid w:val="00F70DAD"/>
    <w:rsid w:val="00F81BBD"/>
    <w:rsid w:val="00FA005A"/>
    <w:rsid w:val="00FA58D8"/>
    <w:rsid w:val="00FB4398"/>
    <w:rsid w:val="00FB621D"/>
    <w:rsid w:val="00FC1C66"/>
    <w:rsid w:val="00FD571F"/>
    <w:rsid w:val="00FE70B4"/>
    <w:rsid w:val="202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3B1C08"/>
  <w15:docId w15:val="{E421DB92-2A9D-4620-AAE5-9D6501E3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22C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34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34FB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76786"/>
  </w:style>
  <w:style w:type="character" w:customStyle="1" w:styleId="high-light-bg">
    <w:name w:val="high-light-bg"/>
    <w:basedOn w:val="a0"/>
    <w:rsid w:val="00A76786"/>
  </w:style>
  <w:style w:type="character" w:styleId="a9">
    <w:name w:val="Hyperlink"/>
    <w:basedOn w:val="a0"/>
    <w:uiPriority w:val="99"/>
    <w:unhideWhenUsed/>
    <w:rsid w:val="00FE70B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37E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E7C95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E7C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yongjieliu@ir.hit.edu.cn" TargetMode="External"/><Relationship Id="rId13" Type="http://schemas.openxmlformats.org/officeDocument/2006/relationships/hyperlink" Target="http://ir.hit.edu.cn/~yongjieliu/" TargetMode="External"/><Relationship Id="rId14" Type="http://schemas.openxmlformats.org/officeDocument/2006/relationships/hyperlink" Target="mailto:yongjieliu@ir.hit.edu.cn" TargetMode="External"/><Relationship Id="rId15" Type="http://schemas.openxmlformats.org/officeDocument/2006/relationships/hyperlink" Target="http://ir.hit.edu.cn/~yongjieliu/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1383C-19C2-9F4C-8D27-342E37B3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9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</dc:creator>
  <cp:lastModifiedBy>Microsoft Office 用户</cp:lastModifiedBy>
  <cp:revision>3</cp:revision>
  <cp:lastPrinted>2018-03-28T10:47:00Z</cp:lastPrinted>
  <dcterms:created xsi:type="dcterms:W3CDTF">2018-06-12T03:41:00Z</dcterms:created>
  <dcterms:modified xsi:type="dcterms:W3CDTF">2018-06-12T03:53:00Z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